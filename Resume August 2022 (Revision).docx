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2E1D69" w14:paraId="41C93C64" w14:textId="77777777" w:rsidTr="007356A1">
        <w:trPr>
          <w:trHeight w:hRule="exact" w:val="144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26E5206" w14:textId="58429086" w:rsidR="00692703" w:rsidRPr="00D17106" w:rsidRDefault="002E1D69" w:rsidP="00913946">
            <w:pPr>
              <w:pStyle w:val="Title"/>
            </w:pPr>
            <w:r w:rsidRPr="00D17106">
              <w:t>CHloe</w:t>
            </w:r>
            <w:r w:rsidR="00692703" w:rsidRPr="00D17106">
              <w:t xml:space="preserve"> </w:t>
            </w:r>
            <w:r w:rsidRPr="00D17106">
              <w:rPr>
                <w:rStyle w:val="IntenseEmphasis"/>
              </w:rPr>
              <w:t>Hartmann</w:t>
            </w:r>
          </w:p>
          <w:p w14:paraId="4D4D86DF" w14:textId="15457A6E" w:rsidR="00692703" w:rsidRPr="00D17106" w:rsidRDefault="009B11BB" w:rsidP="00913946">
            <w:pPr>
              <w:pStyle w:val="ContactInfo"/>
              <w:contextualSpacing w:val="0"/>
            </w:pPr>
            <w:r>
              <w:t>207 Cattail Bay</w:t>
            </w:r>
            <w:r w:rsidR="005821C2">
              <w:t>, Windsor CO</w:t>
            </w:r>
            <w:r w:rsidR="00692703" w:rsidRPr="00D17106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1CC32DEE50B4AD096044E8E7D263720"/>
                </w:placeholder>
                <w:temporary/>
                <w:showingPlcHdr/>
                <w15:appearance w15:val="hidden"/>
              </w:sdtPr>
              <w:sdtContent>
                <w:r w:rsidR="00692703" w:rsidRPr="00D17106">
                  <w:t>·</w:t>
                </w:r>
              </w:sdtContent>
            </w:sdt>
            <w:r w:rsidR="00692703" w:rsidRPr="00D17106">
              <w:t xml:space="preserve"> </w:t>
            </w:r>
            <w:r w:rsidR="007B5D97">
              <w:t>(</w:t>
            </w:r>
            <w:r w:rsidR="005821C2">
              <w:t>970</w:t>
            </w:r>
            <w:r w:rsidR="007B5D97">
              <w:t>)</w:t>
            </w:r>
            <w:r w:rsidR="00CB7149">
              <w:t>6851038</w:t>
            </w:r>
          </w:p>
          <w:p w14:paraId="323BF8EC" w14:textId="3917DA77" w:rsidR="00692703" w:rsidRPr="00F676EA" w:rsidRDefault="002E1D69" w:rsidP="00913946">
            <w:pPr>
              <w:pStyle w:val="ContactInfoEmphasis"/>
              <w:contextualSpacing w:val="0"/>
            </w:pPr>
            <w:r w:rsidRPr="00D17106">
              <w:t xml:space="preserve"> </w:t>
            </w:r>
            <w:r w:rsidRPr="00F676EA">
              <w:rPr>
                <w:color w:val="auto"/>
              </w:rPr>
              <w:t>cclements26@hotmail.com</w:t>
            </w:r>
          </w:p>
        </w:tc>
      </w:tr>
      <w:tr w:rsidR="009571D8" w:rsidRPr="00CF1A49" w14:paraId="13E6AA49" w14:textId="77777777" w:rsidTr="00692703">
        <w:tc>
          <w:tcPr>
            <w:tcW w:w="9360" w:type="dxa"/>
            <w:tcMar>
              <w:top w:w="432" w:type="dxa"/>
            </w:tcMar>
          </w:tcPr>
          <w:p w14:paraId="4CC67AAC" w14:textId="7E0DC156" w:rsidR="00776D51" w:rsidRPr="00CF1A49" w:rsidRDefault="00776D51" w:rsidP="00776D51">
            <w:pPr>
              <w:pStyle w:val="Heading1"/>
              <w:outlineLvl w:val="0"/>
            </w:pPr>
            <w:r w:rsidRPr="00CF1A49">
              <w:t>Skills</w:t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776D51" w:rsidRPr="006E1507" w14:paraId="7168AAB1" w14:textId="77777777" w:rsidTr="00C83458">
              <w:tc>
                <w:tcPr>
                  <w:tcW w:w="4675" w:type="dxa"/>
                </w:tcPr>
                <w:p w14:paraId="755D007B" w14:textId="77777777" w:rsidR="00776D51" w:rsidRPr="006E1507" w:rsidRDefault="00776D51" w:rsidP="00D61512">
                  <w:pPr>
                    <w:pStyle w:val="ListBullet"/>
                    <w:numPr>
                      <w:ilvl w:val="1"/>
                      <w:numId w:val="19"/>
                    </w:numPr>
                    <w:contextualSpacing w:val="0"/>
                  </w:pPr>
                  <w:r>
                    <w:t>Customer service</w:t>
                  </w:r>
                </w:p>
                <w:p w14:paraId="0BE87363" w14:textId="77777777" w:rsidR="00776D51" w:rsidRDefault="00776D51" w:rsidP="00D61512">
                  <w:pPr>
                    <w:pStyle w:val="ListBullet"/>
                    <w:numPr>
                      <w:ilvl w:val="1"/>
                      <w:numId w:val="19"/>
                    </w:numPr>
                    <w:contextualSpacing w:val="0"/>
                  </w:pPr>
                  <w:r>
                    <w:t xml:space="preserve">Leadership </w:t>
                  </w:r>
                </w:p>
                <w:p w14:paraId="6F9F4473" w14:textId="77777777" w:rsidR="00776D51" w:rsidRPr="006E1507" w:rsidRDefault="00776D51" w:rsidP="00D61512">
                  <w:pPr>
                    <w:pStyle w:val="ListBullet"/>
                    <w:numPr>
                      <w:ilvl w:val="1"/>
                      <w:numId w:val="19"/>
                    </w:numPr>
                    <w:contextualSpacing w:val="0"/>
                  </w:pPr>
                  <w:r>
                    <w:t>Problem-solving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4C11E56A" w14:textId="77777777" w:rsidR="00776D51" w:rsidRDefault="00776D51" w:rsidP="00D61512">
                  <w:pPr>
                    <w:pStyle w:val="ListBullet"/>
                    <w:numPr>
                      <w:ilvl w:val="1"/>
                      <w:numId w:val="19"/>
                    </w:numPr>
                    <w:contextualSpacing w:val="0"/>
                  </w:pPr>
                  <w:r>
                    <w:t xml:space="preserve">Microsoft </w:t>
                  </w:r>
                </w:p>
                <w:p w14:paraId="659AF43D" w14:textId="77777777" w:rsidR="00776D51" w:rsidRDefault="00776D51" w:rsidP="00D61512">
                  <w:pPr>
                    <w:pStyle w:val="ListBullet"/>
                    <w:numPr>
                      <w:ilvl w:val="1"/>
                      <w:numId w:val="19"/>
                    </w:numPr>
                    <w:contextualSpacing w:val="0"/>
                  </w:pPr>
                  <w:r>
                    <w:t xml:space="preserve">Project Management </w:t>
                  </w:r>
                </w:p>
                <w:p w14:paraId="0498B51C" w14:textId="77777777" w:rsidR="00776D51" w:rsidRPr="006E1507" w:rsidRDefault="00776D51" w:rsidP="00D61512">
                  <w:pPr>
                    <w:pStyle w:val="ListBullet"/>
                    <w:numPr>
                      <w:ilvl w:val="1"/>
                      <w:numId w:val="19"/>
                    </w:numPr>
                    <w:contextualSpacing w:val="0"/>
                  </w:pPr>
                  <w:r>
                    <w:t xml:space="preserve">Public Speaking </w:t>
                  </w:r>
                </w:p>
              </w:tc>
            </w:tr>
          </w:tbl>
          <w:p w14:paraId="601EAD2E" w14:textId="73E7D6E4" w:rsidR="001755A8" w:rsidRPr="00CF1A49" w:rsidRDefault="001755A8" w:rsidP="00913946">
            <w:pPr>
              <w:contextualSpacing w:val="0"/>
            </w:pPr>
          </w:p>
        </w:tc>
      </w:tr>
    </w:tbl>
    <w:p w14:paraId="131F6D91" w14:textId="4F612742" w:rsidR="004E01EB" w:rsidRPr="00CF1A49" w:rsidRDefault="004E01EB" w:rsidP="004E01EB">
      <w:pPr>
        <w:pStyle w:val="Heading1"/>
      </w:pPr>
      <w:r w:rsidRPr="00CF1A49"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3D52527" w14:textId="77777777" w:rsidTr="00D66A52">
        <w:tc>
          <w:tcPr>
            <w:tcW w:w="9355" w:type="dxa"/>
          </w:tcPr>
          <w:p w14:paraId="75FDDFEE" w14:textId="77777777" w:rsidR="00937E45" w:rsidRDefault="00937E45" w:rsidP="00937E45">
            <w:pPr>
              <w:pStyle w:val="Heading3"/>
              <w:outlineLvl w:val="2"/>
            </w:pPr>
            <w:r>
              <w:t>Dec. 2021-Sep. 2022</w:t>
            </w:r>
          </w:p>
          <w:p w14:paraId="27849F47" w14:textId="77777777" w:rsidR="00937E45" w:rsidRPr="00AF5848" w:rsidRDefault="00937E45" w:rsidP="00937E45">
            <w:pPr>
              <w:pStyle w:val="Heading2"/>
              <w:contextualSpacing w:val="0"/>
              <w:outlineLvl w:val="1"/>
              <w:rPr>
                <w:u w:val="single"/>
              </w:rPr>
            </w:pPr>
            <w:r>
              <w:t>Technology Lab Associate</w:t>
            </w:r>
            <w:r w:rsidRPr="00CF1A49">
              <w:t>,</w:t>
            </w:r>
            <w:r>
              <w:rPr>
                <w:rStyle w:val="SubtleReference"/>
              </w:rPr>
              <w:t xml:space="preserve"> USaG Italy CHild and youth services </w:t>
            </w:r>
          </w:p>
          <w:p w14:paraId="7D1496D8" w14:textId="12E78D94" w:rsidR="00D243E0" w:rsidRPr="00F213A7" w:rsidRDefault="00937E45" w:rsidP="00D243E0">
            <w:pPr>
              <w:pStyle w:val="Heading3"/>
              <w:numPr>
                <w:ilvl w:val="0"/>
                <w:numId w:val="15"/>
              </w:numPr>
              <w:contextualSpacing w:val="0"/>
              <w:outlineLvl w:val="2"/>
            </w:pPr>
            <w:r w:rsidRPr="009E2812">
              <w:rPr>
                <w:b w:val="0"/>
                <w:bCs/>
                <w:caps w:val="0"/>
              </w:rPr>
              <w:t xml:space="preserve">Maintained electronic equipment </w:t>
            </w:r>
            <w:r>
              <w:rPr>
                <w:b w:val="0"/>
                <w:bCs/>
                <w:caps w:val="0"/>
              </w:rPr>
              <w:t>at the youth</w:t>
            </w:r>
            <w:r w:rsidRPr="009E2812">
              <w:rPr>
                <w:b w:val="0"/>
                <w:bCs/>
                <w:caps w:val="0"/>
              </w:rPr>
              <w:t xml:space="preserve"> center by troubleshooting minor issues, updating software, and regularly recording inventory </w:t>
            </w:r>
            <w:r w:rsidRPr="00937E45">
              <w:rPr>
                <w:b w:val="0"/>
                <w:bCs/>
                <w:caps w:val="0"/>
              </w:rPr>
              <w:t>of sensitive</w:t>
            </w:r>
            <w:r w:rsidRPr="009E2812">
              <w:rPr>
                <w:b w:val="0"/>
                <w:bCs/>
                <w:caps w:val="0"/>
              </w:rPr>
              <w:t xml:space="preserve"> items</w:t>
            </w:r>
          </w:p>
          <w:p w14:paraId="0FC21610" w14:textId="7E17DD44" w:rsidR="001E3120" w:rsidRPr="00CF1A49" w:rsidRDefault="004F120C" w:rsidP="00F213A7">
            <w:pPr>
              <w:pStyle w:val="Heading3"/>
              <w:numPr>
                <w:ilvl w:val="0"/>
                <w:numId w:val="15"/>
              </w:numPr>
              <w:contextualSpacing w:val="0"/>
              <w:outlineLvl w:val="2"/>
            </w:pPr>
            <w:r>
              <w:rPr>
                <w:b w:val="0"/>
                <w:bCs/>
                <w:caps w:val="0"/>
              </w:rPr>
              <w:t xml:space="preserve">Educate the </w:t>
            </w:r>
            <w:r w:rsidR="00937E45" w:rsidRPr="009E2812">
              <w:rPr>
                <w:b w:val="0"/>
                <w:bCs/>
                <w:caps w:val="0"/>
              </w:rPr>
              <w:t xml:space="preserve">youth </w:t>
            </w:r>
            <w:r w:rsidR="00D243E0">
              <w:rPr>
                <w:b w:val="0"/>
                <w:bCs/>
                <w:caps w:val="0"/>
              </w:rPr>
              <w:t>on safe</w:t>
            </w:r>
            <w:r w:rsidR="00937E45" w:rsidRPr="009E2812">
              <w:rPr>
                <w:b w:val="0"/>
                <w:bCs/>
                <w:caps w:val="0"/>
              </w:rPr>
              <w:t xml:space="preserve"> use </w:t>
            </w:r>
            <w:r w:rsidR="00975B0B">
              <w:rPr>
                <w:b w:val="0"/>
                <w:bCs/>
                <w:caps w:val="0"/>
              </w:rPr>
              <w:t xml:space="preserve">of </w:t>
            </w:r>
            <w:r w:rsidR="00937E45" w:rsidRPr="009E2812">
              <w:rPr>
                <w:b w:val="0"/>
                <w:bCs/>
                <w:caps w:val="0"/>
              </w:rPr>
              <w:t>the internet, computers, and other electronics</w:t>
            </w:r>
          </w:p>
        </w:tc>
      </w:tr>
      <w:tr w:rsidR="00F61DF9" w:rsidRPr="00CF1A49" w14:paraId="6626BB60" w14:textId="77777777" w:rsidTr="00F61DF9">
        <w:tc>
          <w:tcPr>
            <w:tcW w:w="9355" w:type="dxa"/>
            <w:tcMar>
              <w:top w:w="216" w:type="dxa"/>
            </w:tcMar>
          </w:tcPr>
          <w:p w14:paraId="42FF0BA1" w14:textId="12441F2C" w:rsidR="00F61DF9" w:rsidRPr="00CF1A49" w:rsidRDefault="005E3F08" w:rsidP="00F61DF9">
            <w:pPr>
              <w:pStyle w:val="Heading3"/>
              <w:contextualSpacing w:val="0"/>
              <w:outlineLvl w:val="2"/>
            </w:pPr>
            <w:r>
              <w:t>Jan</w:t>
            </w:r>
            <w:r w:rsidR="00C0796E">
              <w:t>.</w:t>
            </w:r>
            <w:r>
              <w:t xml:space="preserve"> 2016</w:t>
            </w:r>
            <w:r w:rsidR="00F61DF9" w:rsidRPr="00CF1A49">
              <w:t xml:space="preserve"> – </w:t>
            </w:r>
            <w:r w:rsidR="00C0796E">
              <w:t>Oct. 2016/ Mar. 2017-Aug. 2017</w:t>
            </w:r>
          </w:p>
          <w:p w14:paraId="4D6DFDBF" w14:textId="08961629" w:rsidR="00F61DF9" w:rsidRPr="00CF1A49" w:rsidRDefault="00C0796E" w:rsidP="00F61DF9">
            <w:pPr>
              <w:pStyle w:val="Heading2"/>
              <w:contextualSpacing w:val="0"/>
              <w:outlineLvl w:val="1"/>
            </w:pPr>
            <w:r>
              <w:t>Production Control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Avago Technologies/Broadcome Limited </w:t>
            </w:r>
          </w:p>
          <w:p w14:paraId="2769C3B7" w14:textId="261929F8" w:rsidR="00606ABE" w:rsidRDefault="00350A0D" w:rsidP="00F213A7">
            <w:pPr>
              <w:pStyle w:val="ListParagraph"/>
              <w:numPr>
                <w:ilvl w:val="0"/>
                <w:numId w:val="14"/>
              </w:numPr>
            </w:pPr>
            <w:r>
              <w:t>Categorize and prioritize</w:t>
            </w:r>
            <w:r w:rsidR="004E36CC">
              <w:t xml:space="preserve"> work in progress</w:t>
            </w:r>
            <w:r>
              <w:t xml:space="preserve"> in a semiconductor manufacturing facility</w:t>
            </w:r>
          </w:p>
          <w:p w14:paraId="1ECEB70B" w14:textId="67049BB1" w:rsidR="00606ABE" w:rsidRDefault="00350A0D" w:rsidP="00606ABE">
            <w:pPr>
              <w:pStyle w:val="ListParagraph"/>
              <w:numPr>
                <w:ilvl w:val="0"/>
                <w:numId w:val="14"/>
              </w:numPr>
            </w:pPr>
            <w:r>
              <w:t>U</w:t>
            </w:r>
            <w:r w:rsidR="008F0EF2">
              <w:t xml:space="preserve">tilize problem solving methodologies to </w:t>
            </w:r>
            <w:r w:rsidR="00F213A7">
              <w:t>troubleshoot</w:t>
            </w:r>
            <w:r w:rsidR="004E36CC">
              <w:t xml:space="preserve"> </w:t>
            </w:r>
            <w:r w:rsidR="008F0EF2">
              <w:t xml:space="preserve">equipment </w:t>
            </w:r>
            <w:r w:rsidR="004E36CC">
              <w:t xml:space="preserve">and program issues while </w:t>
            </w:r>
            <w:r w:rsidR="005B4FB1">
              <w:t>maintaining</w:t>
            </w:r>
            <w:r w:rsidR="007B3163">
              <w:t xml:space="preserve"> </w:t>
            </w:r>
            <w:r w:rsidR="00F213A7">
              <w:t>momentum to</w:t>
            </w:r>
            <w:r w:rsidR="004E36CC">
              <w:t xml:space="preserve"> meet daily </w:t>
            </w:r>
            <w:r w:rsidR="008F0EF2">
              <w:t xml:space="preserve">production </w:t>
            </w:r>
            <w:r w:rsidR="004E36CC">
              <w:t xml:space="preserve">targets. </w:t>
            </w:r>
          </w:p>
          <w:p w14:paraId="0FAC758F" w14:textId="0230587B" w:rsidR="00F61DF9" w:rsidRDefault="008F0EF2" w:rsidP="00F213A7">
            <w:pPr>
              <w:pStyle w:val="ListParagraph"/>
              <w:numPr>
                <w:ilvl w:val="0"/>
                <w:numId w:val="14"/>
              </w:numPr>
            </w:pPr>
            <w:r>
              <w:t>Train the trainer</w:t>
            </w:r>
            <w:r w:rsidR="004E36CC">
              <w:t xml:space="preserve"> certified and </w:t>
            </w:r>
            <w:r>
              <w:t xml:space="preserve">developed </w:t>
            </w:r>
            <w:r w:rsidR="004E36CC">
              <w:t>a formal training plan for the production control team</w:t>
            </w:r>
          </w:p>
        </w:tc>
      </w:tr>
      <w:tr w:rsidR="00C0796E" w:rsidRPr="00CF1A49" w14:paraId="09AD16A9" w14:textId="77777777" w:rsidTr="00F61DF9">
        <w:tc>
          <w:tcPr>
            <w:tcW w:w="9355" w:type="dxa"/>
            <w:tcMar>
              <w:top w:w="216" w:type="dxa"/>
            </w:tcMar>
          </w:tcPr>
          <w:p w14:paraId="667EEDEB" w14:textId="77777777" w:rsidR="00937E45" w:rsidRPr="00CF1A49" w:rsidRDefault="00937E45" w:rsidP="00937E45">
            <w:pPr>
              <w:pStyle w:val="Heading3"/>
              <w:contextualSpacing w:val="0"/>
              <w:outlineLvl w:val="2"/>
            </w:pPr>
            <w:r>
              <w:t>Nov. 2014</w:t>
            </w:r>
            <w:r w:rsidRPr="00CF1A49">
              <w:t xml:space="preserve"> – </w:t>
            </w:r>
            <w:r>
              <w:t>June 2015</w:t>
            </w:r>
          </w:p>
          <w:p w14:paraId="2E7A4376" w14:textId="77777777" w:rsidR="00937E45" w:rsidRPr="00CF1A49" w:rsidRDefault="00937E45" w:rsidP="00937E45">
            <w:pPr>
              <w:pStyle w:val="Heading2"/>
              <w:contextualSpacing w:val="0"/>
              <w:outlineLvl w:val="1"/>
            </w:pPr>
            <w:r>
              <w:t>Wait staff/ Cook</w:t>
            </w:r>
            <w:r w:rsidRPr="00CF1A49">
              <w:t xml:space="preserve">, </w:t>
            </w:r>
            <w:r>
              <w:rPr>
                <w:rStyle w:val="SubtleReference"/>
              </w:rPr>
              <w:t>Columbine Commons health and Rehab Facility</w:t>
            </w:r>
          </w:p>
          <w:p w14:paraId="42EBAFD9" w14:textId="77777777" w:rsidR="00975B0B" w:rsidRDefault="00937E45" w:rsidP="00F213A7">
            <w:pPr>
              <w:pStyle w:val="ListParagraph"/>
              <w:numPr>
                <w:ilvl w:val="0"/>
                <w:numId w:val="16"/>
              </w:numPr>
            </w:pPr>
            <w:r>
              <w:t xml:space="preserve">Served food to residents and patrons while maintaining a clean and sanitized area. </w:t>
            </w:r>
          </w:p>
          <w:p w14:paraId="51DB1068" w14:textId="77777777" w:rsidR="00975B0B" w:rsidRDefault="00937E45" w:rsidP="00F213A7">
            <w:pPr>
              <w:pStyle w:val="ListParagraph"/>
              <w:numPr>
                <w:ilvl w:val="0"/>
                <w:numId w:val="16"/>
              </w:numPr>
            </w:pPr>
            <w:r>
              <w:t>Educated in proper food handling and the criticality of following all food safety protocols</w:t>
            </w:r>
            <w:r w:rsidR="008F0EF2">
              <w:t xml:space="preserve"> to ensure the safety of a sensitive population</w:t>
            </w:r>
            <w:r>
              <w:t xml:space="preserve">. </w:t>
            </w:r>
          </w:p>
          <w:p w14:paraId="595E1734" w14:textId="66C5EB26" w:rsidR="00C0796E" w:rsidRDefault="00937E45" w:rsidP="00F213A7">
            <w:pPr>
              <w:pStyle w:val="ListParagraph"/>
              <w:numPr>
                <w:ilvl w:val="0"/>
                <w:numId w:val="16"/>
              </w:numPr>
            </w:pPr>
            <w:r>
              <w:t xml:space="preserve">Ensured no cross contamination of </w:t>
            </w:r>
            <w:r w:rsidR="009E2812">
              <w:t>high-risk</w:t>
            </w:r>
            <w:r>
              <w:t xml:space="preserve"> allergens occurred while food was in my control.</w:t>
            </w:r>
            <w:r w:rsidR="00C065D5">
              <w:t xml:space="preserve"> </w:t>
            </w:r>
          </w:p>
        </w:tc>
      </w:tr>
    </w:tbl>
    <w:sdt>
      <w:sdtPr>
        <w:alias w:val="Education:"/>
        <w:tag w:val="Education:"/>
        <w:id w:val="-1908763273"/>
        <w:placeholder>
          <w:docPart w:val="155252E774824F03BF6FA022BC7439AA"/>
        </w:placeholder>
        <w:temporary/>
        <w:showingPlcHdr/>
        <w15:appearance w15:val="hidden"/>
      </w:sdtPr>
      <w:sdtContent>
        <w:p w14:paraId="76EF363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61DF9" w:rsidRPr="00CF1A49" w14:paraId="1D80909D" w14:textId="77777777" w:rsidTr="00776D51">
        <w:tc>
          <w:tcPr>
            <w:tcW w:w="9290" w:type="dxa"/>
            <w:tcMar>
              <w:top w:w="216" w:type="dxa"/>
            </w:tcMar>
          </w:tcPr>
          <w:p w14:paraId="68C908CD" w14:textId="04597858" w:rsidR="00F61DF9" w:rsidRPr="00CF1A49" w:rsidRDefault="005E3F08" w:rsidP="00F61DF9">
            <w:pPr>
              <w:pStyle w:val="Heading3"/>
              <w:contextualSpacing w:val="0"/>
              <w:outlineLvl w:val="2"/>
            </w:pPr>
            <w:r>
              <w:t>JUly 2022</w:t>
            </w:r>
            <w:r w:rsidR="00F61DF9" w:rsidRPr="00CF1A49">
              <w:t xml:space="preserve"> </w:t>
            </w:r>
          </w:p>
          <w:p w14:paraId="0363A16E" w14:textId="737DE02F" w:rsidR="00F61DF9" w:rsidRPr="00CF1A49" w:rsidRDefault="005E3F08" w:rsidP="00F61DF9">
            <w:pPr>
              <w:pStyle w:val="Heading2"/>
              <w:contextualSpacing w:val="0"/>
              <w:outlineLvl w:val="1"/>
            </w:pPr>
            <w:r>
              <w:t>B.S. Information Systems ManaGement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UNiversity of Maryland Global Campus </w:t>
            </w:r>
          </w:p>
          <w:p w14:paraId="20349D3A" w14:textId="34CA8205" w:rsidR="00F61DF9" w:rsidRDefault="00C065D5" w:rsidP="00F61DF9">
            <w:r>
              <w:t xml:space="preserve">GPA 3.48. </w:t>
            </w:r>
          </w:p>
        </w:tc>
      </w:tr>
    </w:tbl>
    <w:p w14:paraId="6EB4C086" w14:textId="6D350CF5" w:rsidR="00B51D1B" w:rsidRPr="006E1507" w:rsidRDefault="00B51D1B" w:rsidP="006E1507"/>
    <w:sectPr w:rsidR="00B51D1B" w:rsidRPr="006E1507" w:rsidSect="005A1B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1CAF" w14:textId="77777777" w:rsidR="002A6461" w:rsidRDefault="002A6461" w:rsidP="0068194B">
      <w:r>
        <w:separator/>
      </w:r>
    </w:p>
    <w:p w14:paraId="4093566B" w14:textId="77777777" w:rsidR="002A6461" w:rsidRDefault="002A6461"/>
    <w:p w14:paraId="6F670F79" w14:textId="77777777" w:rsidR="002A6461" w:rsidRDefault="002A6461"/>
  </w:endnote>
  <w:endnote w:type="continuationSeparator" w:id="0">
    <w:p w14:paraId="537A76EB" w14:textId="77777777" w:rsidR="002A6461" w:rsidRDefault="002A6461" w:rsidP="0068194B">
      <w:r>
        <w:continuationSeparator/>
      </w:r>
    </w:p>
    <w:p w14:paraId="1C310085" w14:textId="77777777" w:rsidR="002A6461" w:rsidRDefault="002A6461"/>
    <w:p w14:paraId="1EEDBE6B" w14:textId="77777777" w:rsidR="002A6461" w:rsidRDefault="002A64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5F6A" w14:textId="77777777" w:rsidR="009E2812" w:rsidRDefault="009E2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5FC1" w14:textId="3337F857" w:rsidR="002B2958" w:rsidRDefault="009E28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3EFAC6" wp14:editId="0ED7AAEC">
              <wp:simplePos x="0" y="0"/>
              <wp:positionH relativeFrom="page">
                <wp:posOffset>0</wp:posOffset>
              </wp:positionH>
              <wp:positionV relativeFrom="page">
                <wp:posOffset>9594453</wp:posOffset>
              </wp:positionV>
              <wp:extent cx="7772400" cy="273050"/>
              <wp:effectExtent l="0" t="0" r="0" b="12700"/>
              <wp:wrapNone/>
              <wp:docPr id="1" name="MSIPCM65a6472cad2badbb6687c126" descr="{&quot;HashCode&quot;:-45181844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82E272" w14:textId="3A726168" w:rsidR="009E2812" w:rsidRPr="009E2812" w:rsidRDefault="009E2812" w:rsidP="009E2812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9E2812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EFAC6" id="_x0000_t202" coordsize="21600,21600" o:spt="202" path="m,l,21600r21600,l21600,xe">
              <v:stroke joinstyle="miter"/>
              <v:path gradientshapeok="t" o:connecttype="rect"/>
            </v:shapetype>
            <v:shape id="MSIPCM65a6472cad2badbb6687c126" o:spid="_x0000_s1026" type="#_x0000_t202" alt="{&quot;HashCode&quot;:-451818444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5B82E272" w14:textId="3A726168" w:rsidR="009E2812" w:rsidRPr="009E2812" w:rsidRDefault="009E2812" w:rsidP="009E2812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9E2812">
                      <w:rPr>
                        <w:rFonts w:ascii="Calibri" w:hAnsi="Calibri" w:cs="Calibri"/>
                        <w:color w:val="000000"/>
                        <w:sz w:val="24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8136062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B2958">
          <w:fldChar w:fldCharType="begin"/>
        </w:r>
        <w:r w:rsidR="002B2958">
          <w:instrText xml:space="preserve"> PAGE   \* MERGEFORMAT </w:instrText>
        </w:r>
        <w:r w:rsidR="002B2958">
          <w:fldChar w:fldCharType="separate"/>
        </w:r>
        <w:r w:rsidR="002A1945">
          <w:rPr>
            <w:noProof/>
          </w:rPr>
          <w:t>2</w:t>
        </w:r>
        <w:r w:rsidR="002B2958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3BBD" w14:textId="524F62A7" w:rsidR="009E2812" w:rsidRDefault="009E28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A8883CD" wp14:editId="5703D0D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71545b385cac4daf6dac1dd" descr="{&quot;HashCode&quot;:-451818444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1B05B7" w14:textId="1EA10307" w:rsidR="009E2812" w:rsidRPr="009E2812" w:rsidRDefault="009E2812" w:rsidP="009E2812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9E2812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883CD" id="_x0000_t202" coordsize="21600,21600" o:spt="202" path="m,l,21600r21600,l21600,xe">
              <v:stroke joinstyle="miter"/>
              <v:path gradientshapeok="t" o:connecttype="rect"/>
            </v:shapetype>
            <v:shape id="MSIPCM871545b385cac4daf6dac1dd" o:spid="_x0000_s1027" type="#_x0000_t202" alt="{&quot;HashCode&quot;:-451818444,&quot;Height&quot;:792.0,&quot;Width&quot;:612.0,&quot;Placement&quot;:&quot;Footer&quot;,&quot;Index&quot;:&quot;FirstPage&quot;,&quot;Section&quot;:1,&quot;Top&quot;:0.0,&quot;Left&quot;:0.0}" style="position:absolute;left:0;text-align:left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" o:allowincell="f" filled="f" stroked="f" strokeweight=".5pt">
              <v:textbox inset=",0,,0">
                <w:txbxContent>
                  <w:p w14:paraId="531B05B7" w14:textId="1EA10307" w:rsidR="009E2812" w:rsidRPr="009E2812" w:rsidRDefault="009E2812" w:rsidP="009E2812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9E2812">
                      <w:rPr>
                        <w:rFonts w:ascii="Calibri" w:hAnsi="Calibri" w:cs="Calibri"/>
                        <w:color w:val="000000"/>
                        <w:sz w:val="24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018F2" w14:textId="77777777" w:rsidR="002A6461" w:rsidRDefault="002A6461" w:rsidP="0068194B">
      <w:r>
        <w:separator/>
      </w:r>
    </w:p>
    <w:p w14:paraId="2269B53D" w14:textId="77777777" w:rsidR="002A6461" w:rsidRDefault="002A6461"/>
    <w:p w14:paraId="4C5A96EA" w14:textId="77777777" w:rsidR="002A6461" w:rsidRDefault="002A6461"/>
  </w:footnote>
  <w:footnote w:type="continuationSeparator" w:id="0">
    <w:p w14:paraId="53F0385E" w14:textId="77777777" w:rsidR="002A6461" w:rsidRDefault="002A6461" w:rsidP="0068194B">
      <w:r>
        <w:continuationSeparator/>
      </w:r>
    </w:p>
    <w:p w14:paraId="41AF5A1F" w14:textId="77777777" w:rsidR="002A6461" w:rsidRDefault="002A6461"/>
    <w:p w14:paraId="7F212748" w14:textId="77777777" w:rsidR="002A6461" w:rsidRDefault="002A64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9094" w14:textId="77777777" w:rsidR="009E2812" w:rsidRDefault="009E28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9650" w14:textId="77777777" w:rsidR="009E2812" w:rsidRDefault="009E28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F33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2FE4DE" wp14:editId="376BF6A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E6E5B6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3BAB6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0F6D53"/>
    <w:multiLevelType w:val="hybridMultilevel"/>
    <w:tmpl w:val="B41ABA26"/>
    <w:lvl w:ilvl="0" w:tplc="0B762B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23E4D"/>
    <w:multiLevelType w:val="hybridMultilevel"/>
    <w:tmpl w:val="9C68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3" w15:restartNumberingAfterBreak="0">
    <w:nsid w:val="1A600BF9"/>
    <w:multiLevelType w:val="multilevel"/>
    <w:tmpl w:val="F40CF4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1CAA5A04"/>
    <w:multiLevelType w:val="hybridMultilevel"/>
    <w:tmpl w:val="4790D928"/>
    <w:lvl w:ilvl="0" w:tplc="0B762B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F771A6"/>
    <w:multiLevelType w:val="hybridMultilevel"/>
    <w:tmpl w:val="74F8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C101EAD"/>
    <w:multiLevelType w:val="hybridMultilevel"/>
    <w:tmpl w:val="2E02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953116">
    <w:abstractNumId w:val="9"/>
  </w:num>
  <w:num w:numId="2" w16cid:durableId="218245117">
    <w:abstractNumId w:val="8"/>
  </w:num>
  <w:num w:numId="3" w16cid:durableId="171920917">
    <w:abstractNumId w:val="7"/>
  </w:num>
  <w:num w:numId="4" w16cid:durableId="848449642">
    <w:abstractNumId w:val="6"/>
  </w:num>
  <w:num w:numId="5" w16cid:durableId="158548313">
    <w:abstractNumId w:val="12"/>
  </w:num>
  <w:num w:numId="6" w16cid:durableId="1652054351">
    <w:abstractNumId w:val="3"/>
  </w:num>
  <w:num w:numId="7" w16cid:durableId="1852452706">
    <w:abstractNumId w:val="15"/>
  </w:num>
  <w:num w:numId="8" w16cid:durableId="1007364773">
    <w:abstractNumId w:val="2"/>
  </w:num>
  <w:num w:numId="9" w16cid:durableId="164636364">
    <w:abstractNumId w:val="17"/>
  </w:num>
  <w:num w:numId="10" w16cid:durableId="1341737533">
    <w:abstractNumId w:val="5"/>
  </w:num>
  <w:num w:numId="11" w16cid:durableId="264970745">
    <w:abstractNumId w:val="4"/>
  </w:num>
  <w:num w:numId="12" w16cid:durableId="706829507">
    <w:abstractNumId w:val="1"/>
  </w:num>
  <w:num w:numId="13" w16cid:durableId="427504561">
    <w:abstractNumId w:val="0"/>
  </w:num>
  <w:num w:numId="14" w16cid:durableId="1605651373">
    <w:abstractNumId w:val="16"/>
  </w:num>
  <w:num w:numId="15" w16cid:durableId="1036152967">
    <w:abstractNumId w:val="11"/>
  </w:num>
  <w:num w:numId="16" w16cid:durableId="671756273">
    <w:abstractNumId w:val="18"/>
  </w:num>
  <w:num w:numId="17" w16cid:durableId="1213541713">
    <w:abstractNumId w:val="13"/>
  </w:num>
  <w:num w:numId="18" w16cid:durableId="906963342">
    <w:abstractNumId w:val="14"/>
  </w:num>
  <w:num w:numId="19" w16cid:durableId="647900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69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6B06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DB6"/>
    <w:rsid w:val="00297F18"/>
    <w:rsid w:val="002A1945"/>
    <w:rsid w:val="002A6461"/>
    <w:rsid w:val="002B2958"/>
    <w:rsid w:val="002B3FC8"/>
    <w:rsid w:val="002D23C5"/>
    <w:rsid w:val="002D6137"/>
    <w:rsid w:val="002E1D69"/>
    <w:rsid w:val="002E7E61"/>
    <w:rsid w:val="002F05E5"/>
    <w:rsid w:val="002F254D"/>
    <w:rsid w:val="002F30E4"/>
    <w:rsid w:val="00307140"/>
    <w:rsid w:val="00316DFF"/>
    <w:rsid w:val="00325B57"/>
    <w:rsid w:val="00336056"/>
    <w:rsid w:val="00341097"/>
    <w:rsid w:val="00350A0D"/>
    <w:rsid w:val="003544E1"/>
    <w:rsid w:val="00366398"/>
    <w:rsid w:val="003A0632"/>
    <w:rsid w:val="003A30E5"/>
    <w:rsid w:val="003A6ADF"/>
    <w:rsid w:val="003B301E"/>
    <w:rsid w:val="003B5928"/>
    <w:rsid w:val="003D380F"/>
    <w:rsid w:val="003D556C"/>
    <w:rsid w:val="003D7B14"/>
    <w:rsid w:val="003E160D"/>
    <w:rsid w:val="003F1D5F"/>
    <w:rsid w:val="00405128"/>
    <w:rsid w:val="00406CFF"/>
    <w:rsid w:val="00415BC6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6CC"/>
    <w:rsid w:val="004F120C"/>
    <w:rsid w:val="00510392"/>
    <w:rsid w:val="00513E2A"/>
    <w:rsid w:val="005413DA"/>
    <w:rsid w:val="00566A35"/>
    <w:rsid w:val="0056701E"/>
    <w:rsid w:val="005740D7"/>
    <w:rsid w:val="005821C2"/>
    <w:rsid w:val="005A0F26"/>
    <w:rsid w:val="005A1B10"/>
    <w:rsid w:val="005A6850"/>
    <w:rsid w:val="005B1B1B"/>
    <w:rsid w:val="005B4FB1"/>
    <w:rsid w:val="005C1264"/>
    <w:rsid w:val="005C5932"/>
    <w:rsid w:val="005D3CA7"/>
    <w:rsid w:val="005D4CC1"/>
    <w:rsid w:val="005E3F08"/>
    <w:rsid w:val="005F4B91"/>
    <w:rsid w:val="005F55D2"/>
    <w:rsid w:val="00606ABE"/>
    <w:rsid w:val="0062312F"/>
    <w:rsid w:val="00625F2C"/>
    <w:rsid w:val="00646E94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356A1"/>
    <w:rsid w:val="0074403D"/>
    <w:rsid w:val="00746D44"/>
    <w:rsid w:val="007538DC"/>
    <w:rsid w:val="00757803"/>
    <w:rsid w:val="00776D51"/>
    <w:rsid w:val="0079206B"/>
    <w:rsid w:val="00796076"/>
    <w:rsid w:val="007B3163"/>
    <w:rsid w:val="007B5D97"/>
    <w:rsid w:val="007C0566"/>
    <w:rsid w:val="007C606B"/>
    <w:rsid w:val="007E6A61"/>
    <w:rsid w:val="00801140"/>
    <w:rsid w:val="00803404"/>
    <w:rsid w:val="00834955"/>
    <w:rsid w:val="0084629C"/>
    <w:rsid w:val="00855B59"/>
    <w:rsid w:val="00860461"/>
    <w:rsid w:val="0086487C"/>
    <w:rsid w:val="00870B20"/>
    <w:rsid w:val="008829F8"/>
    <w:rsid w:val="00885897"/>
    <w:rsid w:val="008A6538"/>
    <w:rsid w:val="008C7056"/>
    <w:rsid w:val="008F0EF2"/>
    <w:rsid w:val="008F3B14"/>
    <w:rsid w:val="00901899"/>
    <w:rsid w:val="0090344B"/>
    <w:rsid w:val="00905715"/>
    <w:rsid w:val="0091321E"/>
    <w:rsid w:val="00913946"/>
    <w:rsid w:val="0092726B"/>
    <w:rsid w:val="00933485"/>
    <w:rsid w:val="009361BA"/>
    <w:rsid w:val="00937E45"/>
    <w:rsid w:val="00944F78"/>
    <w:rsid w:val="009510E7"/>
    <w:rsid w:val="00952C89"/>
    <w:rsid w:val="009571D8"/>
    <w:rsid w:val="009650EA"/>
    <w:rsid w:val="00975B0B"/>
    <w:rsid w:val="0097790C"/>
    <w:rsid w:val="0098506E"/>
    <w:rsid w:val="009A44CE"/>
    <w:rsid w:val="009B11BB"/>
    <w:rsid w:val="009C4DFC"/>
    <w:rsid w:val="009D44F8"/>
    <w:rsid w:val="009E2812"/>
    <w:rsid w:val="009E3160"/>
    <w:rsid w:val="009F220C"/>
    <w:rsid w:val="009F3B05"/>
    <w:rsid w:val="009F4931"/>
    <w:rsid w:val="00A03AB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068B"/>
    <w:rsid w:val="00A755E8"/>
    <w:rsid w:val="00A93A5D"/>
    <w:rsid w:val="00AB32F8"/>
    <w:rsid w:val="00AB610B"/>
    <w:rsid w:val="00AD360E"/>
    <w:rsid w:val="00AD40FB"/>
    <w:rsid w:val="00AD782D"/>
    <w:rsid w:val="00AE7650"/>
    <w:rsid w:val="00AF5848"/>
    <w:rsid w:val="00B10EBE"/>
    <w:rsid w:val="00B236F1"/>
    <w:rsid w:val="00B46F9F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65D5"/>
    <w:rsid w:val="00C0796E"/>
    <w:rsid w:val="00C10FAD"/>
    <w:rsid w:val="00C47FA6"/>
    <w:rsid w:val="00C57FC6"/>
    <w:rsid w:val="00C66A7D"/>
    <w:rsid w:val="00C779DA"/>
    <w:rsid w:val="00C814F7"/>
    <w:rsid w:val="00CA4B4D"/>
    <w:rsid w:val="00CB35C3"/>
    <w:rsid w:val="00CB7149"/>
    <w:rsid w:val="00CD323D"/>
    <w:rsid w:val="00CE4030"/>
    <w:rsid w:val="00CE64B3"/>
    <w:rsid w:val="00CF1A49"/>
    <w:rsid w:val="00D0630C"/>
    <w:rsid w:val="00D17106"/>
    <w:rsid w:val="00D243A9"/>
    <w:rsid w:val="00D243E0"/>
    <w:rsid w:val="00D305E5"/>
    <w:rsid w:val="00D37CD3"/>
    <w:rsid w:val="00D6151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0E2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557F"/>
    <w:rsid w:val="00F213A7"/>
    <w:rsid w:val="00F24884"/>
    <w:rsid w:val="00F476C4"/>
    <w:rsid w:val="00F61DF9"/>
    <w:rsid w:val="00F676EA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663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le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CC32DEE50B4AD096044E8E7D263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9A81-45CC-4A5C-A333-19F15C4E69A1}"/>
      </w:docPartPr>
      <w:docPartBody>
        <w:p w:rsidR="00C4552E" w:rsidRDefault="00A92D63">
          <w:pPr>
            <w:pStyle w:val="31CC32DEE50B4AD096044E8E7D263720"/>
          </w:pPr>
          <w:r w:rsidRPr="00CF1A49">
            <w:t>·</w:t>
          </w:r>
        </w:p>
      </w:docPartBody>
    </w:docPart>
    <w:docPart>
      <w:docPartPr>
        <w:name w:val="155252E774824F03BF6FA022BC743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6FF07-1BE1-4FAE-A69A-ADAD80E7DA6C}"/>
      </w:docPartPr>
      <w:docPartBody>
        <w:p w:rsidR="00C4552E" w:rsidRDefault="00A92D63">
          <w:pPr>
            <w:pStyle w:val="155252E774824F03BF6FA022BC7439A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DF"/>
    <w:rsid w:val="000478C3"/>
    <w:rsid w:val="00512EDF"/>
    <w:rsid w:val="00616167"/>
    <w:rsid w:val="007534BA"/>
    <w:rsid w:val="00A92D63"/>
    <w:rsid w:val="00B21D42"/>
    <w:rsid w:val="00C4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1CC32DEE50B4AD096044E8E7D263720">
    <w:name w:val="31CC32DEE50B4AD096044E8E7D26372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55252E774824F03BF6FA022BC7439AA">
    <w:name w:val="155252E774824F03BF6FA022BC7439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2022-08-31T09:09:00Z</dcterms:created>
  <dcterms:modified xsi:type="dcterms:W3CDTF">2022-10-23T21:14:00Z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50d7ff-dac2-44e7-b4b1-f9f0ac2f0a92_Enabled">
    <vt:lpwstr>true</vt:lpwstr>
  </property>
  <property fmtid="{D5CDD505-2E9C-101B-9397-08002B2CF9AE}" pid="3" name="MSIP_Label_fe50d7ff-dac2-44e7-b4b1-f9f0ac2f0a92_SetDate">
    <vt:lpwstr>2022-08-24T21:19:37Z</vt:lpwstr>
  </property>
  <property fmtid="{D5CDD505-2E9C-101B-9397-08002B2CF9AE}" pid="4" name="MSIP_Label_fe50d7ff-dac2-44e7-b4b1-f9f0ac2f0a92_Method">
    <vt:lpwstr>Privileged</vt:lpwstr>
  </property>
  <property fmtid="{D5CDD505-2E9C-101B-9397-08002B2CF9AE}" pid="5" name="MSIP_Label_fe50d7ff-dac2-44e7-b4b1-f9f0ac2f0a92_Name">
    <vt:lpwstr>Internal</vt:lpwstr>
  </property>
  <property fmtid="{D5CDD505-2E9C-101B-9397-08002B2CF9AE}" pid="6" name="MSIP_Label_fe50d7ff-dac2-44e7-b4b1-f9f0ac2f0a92_SiteId">
    <vt:lpwstr>44ae661a-ece6-41aa-bc96-7c2c85a08941</vt:lpwstr>
  </property>
  <property fmtid="{D5CDD505-2E9C-101B-9397-08002B2CF9AE}" pid="7" name="MSIP_Label_fe50d7ff-dac2-44e7-b4b1-f9f0ac2f0a92_ActionId">
    <vt:lpwstr>55f48e81-f4d5-4915-9ea9-9da717cd42ed</vt:lpwstr>
  </property>
  <property fmtid="{D5CDD505-2E9C-101B-9397-08002B2CF9AE}" pid="8" name="MSIP_Label_fe50d7ff-dac2-44e7-b4b1-f9f0ac2f0a92_ContentBits">
    <vt:lpwstr>3</vt:lpwstr>
  </property>
</Properties>
</file>